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CE9" w:rsidRDefault="008838D6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Analysis Phase</w:t>
      </w:r>
    </w:p>
    <w:p w:rsidR="00753CE9" w:rsidRDefault="00753CE9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:rsidR="00753CE9" w:rsidRDefault="008838D6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Customer Journey Map</w:t>
      </w:r>
    </w:p>
    <w:p w:rsidR="00753CE9" w:rsidRDefault="00753CE9">
      <w:pPr>
        <w:pStyle w:val="Standard"/>
        <w:jc w:val="center"/>
        <w:rPr>
          <w:rFonts w:hint="eastAsia"/>
          <w:b/>
          <w:bCs/>
        </w:rPr>
      </w:pPr>
    </w:p>
    <w:p w:rsidR="00753CE9" w:rsidRDefault="008838D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24578" cy="3181353"/>
            <wp:effectExtent l="0" t="0" r="9522" b="0"/>
            <wp:docPr id="1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8" cy="3181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753C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838D6">
      <w:pPr>
        <w:rPr>
          <w:rFonts w:hint="eastAsia"/>
        </w:rPr>
      </w:pPr>
      <w:r>
        <w:separator/>
      </w:r>
    </w:p>
  </w:endnote>
  <w:endnote w:type="continuationSeparator" w:id="0">
    <w:p w:rsidR="00000000" w:rsidRDefault="008838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838D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8838D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53CE9"/>
    <w:rsid w:val="00753CE9"/>
    <w:rsid w:val="0088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F8C7B-18E3-47AE-8D7A-4AC2EBD1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2025-06-27T10:11:00Z</dcterms:created>
  <dcterms:modified xsi:type="dcterms:W3CDTF">2025-06-27T10:11:00Z</dcterms:modified>
</cp:coreProperties>
</file>